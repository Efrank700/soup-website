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581"/>
        <w:gridCol w:w="5219"/>
      </w:tblGrid>
      <w:tr w:rsidR="00330EDD" w:rsidRPr="00330EDD" w14:paraId="29B07ADA" w14:textId="77777777" w:rsidTr="00394746">
        <w:trPr>
          <w:trHeight w:val="1151"/>
        </w:trPr>
        <w:tc>
          <w:tcPr>
            <w:tcW w:w="5581" w:type="dxa"/>
          </w:tcPr>
          <w:p w14:paraId="35A1F413" w14:textId="77777777" w:rsidR="00931F11" w:rsidRPr="00330EDD" w:rsidRDefault="00042AB3">
            <w:pPr>
              <w:pStyle w:val="Heading2"/>
              <w:rPr>
                <w:rFonts w:ascii="Roboto" w:hAnsi="Roboto" w:cs="Segoe UI"/>
                <w:color w:val="1F4E79" w:themeColor="accent1" w:themeShade="80"/>
              </w:rPr>
            </w:pPr>
            <w:bookmarkStart w:id="0" w:name="_GoBack"/>
            <w:bookmarkEnd w:id="0"/>
            <w:r w:rsidRPr="00330EDD">
              <w:rPr>
                <w:rFonts w:ascii="Roboto" w:hAnsi="Roboto" w:cs="Segoe UI"/>
                <w:noProof/>
                <w:color w:val="1F4E79" w:themeColor="accent1" w:themeShade="80"/>
                <w:lang w:eastAsia="en-US"/>
              </w:rPr>
              <w:drawing>
                <wp:inline distT="0" distB="0" distL="0" distR="0" wp14:anchorId="59CA777C" wp14:editId="4756C22A">
                  <wp:extent cx="2286000" cy="1030204"/>
                  <wp:effectExtent l="0" t="0" r="0" b="0"/>
                  <wp:docPr id="1" name="Picture 1" descr="C:\Users\ja\AppData\Local\Microsoft\Windows\INetCache\Content.Word\soup horizontal logo 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\AppData\Local\Microsoft\Windows\INetCache\Content.Word\soup horizontal logo transparenc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5" t="5829" r="5049" b="5439"/>
                          <a:stretch/>
                        </pic:blipFill>
                        <pic:spPr bwMode="auto">
                          <a:xfrm>
                            <a:off x="0" y="0"/>
                            <a:ext cx="2309842" cy="104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D5791" w14:textId="77777777" w:rsidR="00931F11" w:rsidRPr="00330EDD" w:rsidRDefault="00931F11">
            <w:pPr>
              <w:pStyle w:val="NoSpacing"/>
              <w:rPr>
                <w:rStyle w:val="SubtleEmphasis"/>
                <w:rFonts w:ascii="Roboto" w:hAnsi="Roboto" w:cs="Segoe UI"/>
                <w:color w:val="1F4E79" w:themeColor="accent1" w:themeShade="80"/>
              </w:rPr>
            </w:pPr>
          </w:p>
        </w:tc>
        <w:tc>
          <w:tcPr>
            <w:tcW w:w="5219" w:type="dxa"/>
          </w:tcPr>
          <w:p w14:paraId="7DB52745" w14:textId="77777777" w:rsidR="00931F11" w:rsidRPr="00394746" w:rsidRDefault="00A5571A" w:rsidP="00042AB3">
            <w:pPr>
              <w:pStyle w:val="Heading1"/>
              <w:spacing w:after="0"/>
              <w:ind w:left="-2070"/>
              <w:rPr>
                <w:rFonts w:ascii="Roboto" w:hAnsi="Roboto" w:cs="Segoe UI"/>
                <w:color w:val="1F4E79" w:themeColor="accent1" w:themeShade="80"/>
                <w:sz w:val="40"/>
                <w:szCs w:val="40"/>
              </w:rPr>
            </w:pPr>
            <w:r w:rsidRPr="007960BB">
              <w:rPr>
                <w:rFonts w:ascii="Roboto" w:hAnsi="Roboto" w:cs="Segoe UI"/>
                <w:color w:val="auto"/>
                <w:sz w:val="56"/>
                <w:szCs w:val="56"/>
              </w:rPr>
              <w:t>invoice</w:t>
            </w:r>
          </w:p>
        </w:tc>
      </w:tr>
      <w:tr w:rsidR="007960BB" w:rsidRPr="007960BB" w14:paraId="5F8CB6D4" w14:textId="77777777" w:rsidTr="00394746">
        <w:trPr>
          <w:trHeight w:val="1349"/>
        </w:trPr>
        <w:tc>
          <w:tcPr>
            <w:tcW w:w="5581" w:type="dxa"/>
          </w:tcPr>
          <w:p w14:paraId="7265CF8A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b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/>
                <w:color w:val="auto"/>
                <w:sz w:val="24"/>
                <w:szCs w:val="24"/>
              </w:rPr>
              <w:t>Science Olympiad at the University of Pennsylvania</w:t>
            </w:r>
          </w:p>
          <w:p w14:paraId="46D7D2E0" w14:textId="77777777" w:rsidR="00931F11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101 S 39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  <w:vertAlign w:val="superscript"/>
              </w:rPr>
              <w:t>th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St</w:t>
            </w:r>
          </w:p>
          <w:p w14:paraId="60C1AB06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Ap</w:t>
            </w:r>
            <w:r w:rsidR="00394746" w:rsidRPr="007960BB">
              <w:rPr>
                <w:rFonts w:ascii="Roboto" w:hAnsi="Roboto" w:cs="Segoe UI"/>
                <w:color w:val="auto"/>
                <w:sz w:val="24"/>
                <w:szCs w:val="24"/>
              </w:rPr>
              <w:t>artmen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 E302</w:t>
            </w:r>
          </w:p>
          <w:p w14:paraId="00CAE23F" w14:textId="77777777" w:rsidR="00931F11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Philadelphia, PA  19104</w:t>
            </w:r>
          </w:p>
          <w:p w14:paraId="02562EEE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3F53221A" w14:textId="77777777" w:rsidR="00042AB3" w:rsidRPr="007960BB" w:rsidRDefault="00042AB3">
            <w:pPr>
              <w:pStyle w:val="Rightalign"/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date: </w:t>
            </w: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-276186517"/>
                <w:placeholder>
                  <w:docPart w:val="E8CE6C18A488EA4B8D4FFCC1E6DC036F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9634C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[Today’s Date]</w:t>
                </w:r>
              </w:sdtContent>
            </w:sdt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</w:p>
          <w:p w14:paraId="735002EA" w14:textId="77777777" w:rsidR="00931F11" w:rsidRPr="007960BB" w:rsidRDefault="00330EDD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DUE </w:t>
            </w:r>
            <w:r w:rsidR="00A5571A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DATE</w:t>
            </w: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="Roboto" w:hAnsi="Roboto" w:cs="Segoe UI"/>
                  <w:color w:val="auto"/>
                  <w:sz w:val="24"/>
                  <w:szCs w:val="24"/>
                </w:rPr>
                <w:id w:val="-1980452701"/>
                <w:placeholder>
                  <w:docPart w:val="DE3BE710D1C70D498F35048849D50103"/>
                </w:placeholder>
                <w:date w:fullDate="2017-10-2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960BB">
                  <w:rPr>
                    <w:rFonts w:ascii="Roboto" w:hAnsi="Roboto" w:cs="Segoe UI"/>
                    <w:color w:val="auto"/>
                    <w:sz w:val="24"/>
                    <w:szCs w:val="24"/>
                  </w:rPr>
                  <w:t>October 27, 2017</w:t>
                </w:r>
              </w:sdtContent>
            </w:sdt>
          </w:p>
        </w:tc>
      </w:tr>
      <w:tr w:rsidR="00042AB3" w:rsidRPr="007960BB" w14:paraId="172B5989" w14:textId="77777777" w:rsidTr="00394746">
        <w:trPr>
          <w:trHeight w:val="1871"/>
        </w:trPr>
        <w:tc>
          <w:tcPr>
            <w:tcW w:w="5581" w:type="dxa"/>
          </w:tcPr>
          <w:p w14:paraId="344ECB8B" w14:textId="77777777" w:rsidR="00931F11" w:rsidRPr="007960BB" w:rsidRDefault="00330EDD" w:rsidP="00042AB3">
            <w:pPr>
              <w:pStyle w:val="Heading3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BILL 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>TO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:</w:t>
            </w:r>
          </w:p>
          <w:p w14:paraId="4DE355E2" w14:textId="77777777" w:rsidR="00931F11" w:rsidRPr="007A1A83" w:rsidRDefault="00DC7578" w:rsidP="00042AB3">
            <w:pPr>
              <w:pStyle w:val="NoSpacing"/>
              <w:spacing w:line="276" w:lineRule="auto"/>
              <w:rPr>
                <w:rFonts w:ascii="Roboto" w:hAnsi="Roboto" w:cs="Segoe UI"/>
                <w:color w:val="FF0000"/>
                <w:sz w:val="24"/>
                <w:szCs w:val="24"/>
              </w:rPr>
            </w:pP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830646394"/>
                <w:placeholder>
                  <w:docPart w:val="FE013DD87BF22841A18D99E75ADA0B7A"/>
                </w:placeholder>
                <w:temporary/>
                <w:showingPlcHdr/>
                <w15:appearance w15:val="hidden"/>
              </w:sdtPr>
              <w:sdtEndPr/>
              <w:sdtContent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[Name]</w:t>
                </w:r>
              </w:sdtContent>
            </w:sdt>
          </w:p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1348098853"/>
              <w:placeholder>
                <w:docPart w:val="7E8CBDD0CD18C04284BA31680196F105"/>
              </w:placeholder>
              <w:temporary/>
              <w:showingPlcHdr/>
              <w15:appearance w15:val="hidden"/>
            </w:sdtPr>
            <w:sdtEndPr/>
            <w:sdtContent>
              <w:p w14:paraId="25629665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</w:t>
                </w:r>
                <w:r w:rsidR="00042AB3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School</w:t>
                </w: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 xml:space="preserve"> Name]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701479122"/>
              <w:placeholder>
                <w:docPart w:val="7B56F494E431094CB45DE5DB55E4F979"/>
              </w:placeholder>
              <w:temporary/>
              <w:showingPlcHdr/>
              <w15:appearance w15:val="hidden"/>
            </w:sdtPr>
            <w:sdtEndPr/>
            <w:sdtContent>
              <w:p w14:paraId="52306B9E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[Street Address]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123358948"/>
              <w:placeholder>
                <w:docPart w:val="97177FFF291D664D966D6C84E576418C"/>
              </w:placeholder>
              <w:temporary/>
              <w:showingPlcHdr/>
              <w15:appearance w15:val="hidden"/>
            </w:sdtPr>
            <w:sdtEndPr/>
            <w:sdtContent>
              <w:p w14:paraId="269D7ED1" w14:textId="77777777" w:rsidR="00931F11" w:rsidRPr="007960BB" w:rsidRDefault="00042AB3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auto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[City, ST  ZIP co</w:t>
                </w:r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de]</w:t>
                </w:r>
              </w:p>
            </w:sdtContent>
          </w:sdt>
          <w:p w14:paraId="0316D96B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1E9F87E9" w14:textId="77777777" w:rsidR="00931F11" w:rsidRPr="007960BB" w:rsidRDefault="00A5571A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FOR</w:t>
            </w:r>
            <w:r w:rsidR="00330EDD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r w:rsidR="00330EDD" w:rsidRPr="007960BB">
              <w:rPr>
                <w:rFonts w:ascii="Roboto" w:hAnsi="Roboto" w:cs="Segoe UI"/>
                <w:color w:val="auto"/>
                <w:sz w:val="24"/>
                <w:szCs w:val="24"/>
              </w:rPr>
              <w:t>SOUP Invitational 2018</w:t>
            </w:r>
          </w:p>
          <w:p w14:paraId="692DA54D" w14:textId="77777777" w:rsidR="00931F11" w:rsidRPr="007960BB" w:rsidRDefault="00931F11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</w:tbl>
    <w:p w14:paraId="75169915" w14:textId="77777777" w:rsidR="00931F11" w:rsidRPr="007960BB" w:rsidRDefault="00931F11">
      <w:pPr>
        <w:pStyle w:val="NoSpacing"/>
        <w:rPr>
          <w:rFonts w:ascii="Roboto" w:hAnsi="Roboto" w:cs="Segoe UI"/>
          <w:color w:val="auto"/>
          <w:sz w:val="24"/>
          <w:szCs w:val="24"/>
        </w:rPr>
      </w:pPr>
    </w:p>
    <w:tbl>
      <w:tblPr>
        <w:tblStyle w:val="GridTable1Light-Accent1"/>
        <w:tblW w:w="0" w:type="auto"/>
        <w:tblLook w:val="04E0" w:firstRow="1" w:lastRow="1" w:firstColumn="1" w:lastColumn="0" w:noHBand="0" w:noVBand="1"/>
      </w:tblPr>
      <w:tblGrid>
        <w:gridCol w:w="6082"/>
        <w:gridCol w:w="1443"/>
        <w:gridCol w:w="1443"/>
        <w:gridCol w:w="1832"/>
      </w:tblGrid>
      <w:tr w:rsidR="00DA05FB" w:rsidRPr="007960BB" w14:paraId="1D693CD6" w14:textId="77777777" w:rsidTr="00E25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7EFBC34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vAlign w:val="center"/>
          </w:tcPr>
          <w:p w14:paraId="38FC414A" w14:textId="554D253B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QUANTITY</w:t>
            </w:r>
          </w:p>
        </w:tc>
        <w:tc>
          <w:tcPr>
            <w:tcW w:w="1443" w:type="dxa"/>
            <w:vAlign w:val="center"/>
          </w:tcPr>
          <w:p w14:paraId="18ABEA59" w14:textId="1AE4C458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RATE</w:t>
            </w:r>
          </w:p>
        </w:tc>
        <w:tc>
          <w:tcPr>
            <w:tcW w:w="1832" w:type="dxa"/>
            <w:vAlign w:val="center"/>
          </w:tcPr>
          <w:p w14:paraId="1B802071" w14:textId="1D1B17BA" w:rsidR="00DA05FB" w:rsidRPr="007960BB" w:rsidRDefault="00DA05FB" w:rsidP="00DA05F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LINE TOTAL</w:t>
            </w:r>
          </w:p>
        </w:tc>
      </w:tr>
      <w:tr w:rsidR="00DA05FB" w:rsidRPr="007960BB" w14:paraId="53D230D3" w14:textId="77777777" w:rsidTr="00E259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694F908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First Team Registration Fee</w:t>
            </w:r>
          </w:p>
        </w:tc>
        <w:tc>
          <w:tcPr>
            <w:tcW w:w="1443" w:type="dxa"/>
            <w:vAlign w:val="center"/>
          </w:tcPr>
          <w:p w14:paraId="7B416FF6" w14:textId="51EAE486" w:rsidR="00DA05FB" w:rsidRPr="007960BB" w:rsidRDefault="00E25966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14:paraId="331B3CB6" w14:textId="5081232D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60.00</w:t>
            </w:r>
          </w:p>
        </w:tc>
        <w:tc>
          <w:tcPr>
            <w:tcW w:w="1832" w:type="dxa"/>
            <w:vAlign w:val="center"/>
          </w:tcPr>
          <w:p w14:paraId="2C69042E" w14:textId="106C4DBA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=B2*C2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E25966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60.00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2BAA05FA" w14:textId="77777777" w:rsidTr="00E259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B66E39F" w14:textId="696D3031" w:rsidR="00DA05FB" w:rsidRPr="00DA05FB" w:rsidRDefault="00DA05FB" w:rsidP="00042AB3">
            <w:pP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Additional Teams Registration Fee</w:t>
            </w:r>
          </w:p>
        </w:tc>
        <w:tc>
          <w:tcPr>
            <w:tcW w:w="1443" w:type="dxa"/>
            <w:vAlign w:val="center"/>
          </w:tcPr>
          <w:p w14:paraId="4630C784" w14:textId="65ACB05A" w:rsidR="00DA05FB" w:rsidRPr="007960BB" w:rsidRDefault="009902C0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14:paraId="692A546C" w14:textId="052F66F1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50.00</w:t>
            </w:r>
          </w:p>
        </w:tc>
        <w:tc>
          <w:tcPr>
            <w:tcW w:w="1832" w:type="dxa"/>
            <w:vAlign w:val="center"/>
          </w:tcPr>
          <w:p w14:paraId="05370AE7" w14:textId="4AA34AE7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=b3*c3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E25966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50.00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4F27464E" w14:textId="77777777" w:rsidTr="00E259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0D296DD" w14:textId="77777777" w:rsidR="00DA05FB" w:rsidRPr="007960BB" w:rsidRDefault="00DA05FB" w:rsidP="00042AB3">
            <w:pPr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6448AEC1" w14:textId="77777777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4317D93A" w14:textId="5862E06E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9F24AAB" w14:textId="17F59312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  <w:tr w:rsidR="00DA05FB" w:rsidRPr="007960BB" w14:paraId="2B222BB1" w14:textId="77777777" w:rsidTr="00E25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41A7FFDF" w14:textId="653069B2" w:rsidR="00DA05FB" w:rsidRPr="007960BB" w:rsidRDefault="00DA05FB" w:rsidP="00DA05FB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TOTAL</w:t>
            </w:r>
            <w:r w:rsidR="007A1A83">
              <w:rPr>
                <w:rFonts w:ascii="Roboto" w:hAnsi="Roboto" w:cs="Segoe UI"/>
                <w:color w:val="auto"/>
                <w:sz w:val="24"/>
                <w:szCs w:val="24"/>
              </w:rPr>
              <w:t xml:space="preserve"> AMOUNT DUE</w:t>
            </w:r>
          </w:p>
        </w:tc>
        <w:tc>
          <w:tcPr>
            <w:tcW w:w="1443" w:type="dxa"/>
            <w:vAlign w:val="center"/>
          </w:tcPr>
          <w:p w14:paraId="683BC21B" w14:textId="77777777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6B1E531" w14:textId="5365174D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650FD318" w14:textId="25C629F2" w:rsidR="00DA05FB" w:rsidRPr="007960BB" w:rsidRDefault="009902C0" w:rsidP="009902C0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=SUM(ABOVE) \# "$#,##0.00;($#,##0.00)"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E25966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$</w:t>
            </w:r>
            <w:r w:rsidR="00E25966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 xml:space="preserve"> 110.00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58F2F553" w14:textId="77777777" w:rsidR="00042AB3" w:rsidRPr="007960BB" w:rsidRDefault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18ECBA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E27F6F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E3998F9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2AE7A5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A9885C4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58509D7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7B5182D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7BBA4AB0" w14:textId="77777777" w:rsidR="00931F11" w:rsidRPr="007960BB" w:rsidRDefault="00042AB3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  <w:r w:rsidRPr="007960BB">
        <w:rPr>
          <w:rFonts w:ascii="Roboto" w:hAnsi="Roboto" w:cs="Segoe UI"/>
          <w:b/>
          <w:color w:val="auto"/>
          <w:sz w:val="24"/>
          <w:szCs w:val="24"/>
        </w:rPr>
        <w:t>NOTE:</w:t>
      </w:r>
      <w:r w:rsidR="00394746" w:rsidRPr="007960BB">
        <w:rPr>
          <w:rFonts w:ascii="Roboto" w:hAnsi="Roboto" w:cs="Segoe UI"/>
          <w:b/>
          <w:color w:val="auto"/>
          <w:sz w:val="24"/>
          <w:szCs w:val="24"/>
        </w:rPr>
        <w:t xml:space="preserve"> </w:t>
      </w:r>
      <w:r w:rsidRPr="007960BB">
        <w:rPr>
          <w:rFonts w:ascii="Roboto" w:hAnsi="Roboto" w:cs="Segoe UI"/>
          <w:color w:val="auto"/>
          <w:sz w:val="24"/>
          <w:szCs w:val="24"/>
        </w:rPr>
        <w:t>Please make the check out to “Trustees of the University of Pennsylvania” with “Science Olympiad” in the memo, and mail to:</w:t>
      </w:r>
    </w:p>
    <w:p w14:paraId="34D04477" w14:textId="77777777" w:rsidR="00394746" w:rsidRPr="007960BB" w:rsidRDefault="00394746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34DF4CE4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Kai Wang</w:t>
      </w:r>
    </w:p>
    <w:p w14:paraId="7595A17D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101 S 39</w:t>
      </w:r>
      <w:r w:rsidRPr="007960BB">
        <w:rPr>
          <w:rFonts w:ascii="Roboto" w:hAnsi="Roboto" w:cs="Segoe UI"/>
          <w:color w:val="auto"/>
          <w:sz w:val="24"/>
          <w:szCs w:val="24"/>
          <w:vertAlign w:val="superscript"/>
        </w:rPr>
        <w:t>th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 St</w:t>
      </w:r>
    </w:p>
    <w:p w14:paraId="08613060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Ap</w:t>
      </w:r>
      <w:r w:rsidR="00394746" w:rsidRPr="007960BB">
        <w:rPr>
          <w:rFonts w:ascii="Roboto" w:hAnsi="Roboto" w:cs="Segoe UI"/>
          <w:color w:val="auto"/>
          <w:sz w:val="24"/>
          <w:szCs w:val="24"/>
        </w:rPr>
        <w:t>artmen</w:t>
      </w:r>
      <w:r w:rsidRPr="007960BB">
        <w:rPr>
          <w:rFonts w:ascii="Roboto" w:hAnsi="Roboto" w:cs="Segoe UI"/>
          <w:color w:val="auto"/>
          <w:sz w:val="24"/>
          <w:szCs w:val="24"/>
        </w:rPr>
        <w:t>t E302</w:t>
      </w:r>
    </w:p>
    <w:p w14:paraId="13897F03" w14:textId="77777777" w:rsidR="00042AB3" w:rsidRPr="007960BB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color w:val="auto"/>
          <w:sz w:val="24"/>
          <w:szCs w:val="24"/>
        </w:rPr>
        <w:t>Philadelphia, PA  19104</w:t>
      </w:r>
    </w:p>
    <w:p w14:paraId="1CDA490B" w14:textId="77777777" w:rsidR="00394746" w:rsidRPr="007960BB" w:rsidRDefault="00394746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7D30F240" w14:textId="77777777" w:rsidR="00931F11" w:rsidRPr="007960BB" w:rsidRDefault="00931F11">
      <w:pPr>
        <w:pStyle w:val="Heading4"/>
        <w:rPr>
          <w:rFonts w:ascii="Roboto" w:hAnsi="Roboto" w:cs="Segoe UI"/>
          <w:b/>
          <w:color w:val="auto"/>
          <w:sz w:val="28"/>
          <w:szCs w:val="28"/>
        </w:rPr>
      </w:pPr>
    </w:p>
    <w:sectPr w:rsidR="00931F11" w:rsidRPr="007960BB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9F2A0" w14:textId="77777777" w:rsidR="00DC7578" w:rsidRDefault="00DC7578">
      <w:pPr>
        <w:spacing w:line="240" w:lineRule="auto"/>
      </w:pPr>
      <w:r>
        <w:separator/>
      </w:r>
    </w:p>
  </w:endnote>
  <w:endnote w:type="continuationSeparator" w:id="0">
    <w:p w14:paraId="2F943D0E" w14:textId="77777777" w:rsidR="00DC7578" w:rsidRDefault="00DC7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4643B" w14:textId="77777777" w:rsidR="00931F11" w:rsidRDefault="00A5571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30EDD"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7A1A8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389EF" w14:textId="77777777" w:rsidR="00DC7578" w:rsidRDefault="00DC7578">
      <w:pPr>
        <w:spacing w:line="240" w:lineRule="auto"/>
      </w:pPr>
      <w:r>
        <w:separator/>
      </w:r>
    </w:p>
  </w:footnote>
  <w:footnote w:type="continuationSeparator" w:id="0">
    <w:p w14:paraId="03242317" w14:textId="77777777" w:rsidR="00DC7578" w:rsidRDefault="00DC75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BB"/>
    <w:rsid w:val="00042AB3"/>
    <w:rsid w:val="002E31A1"/>
    <w:rsid w:val="00330EDD"/>
    <w:rsid w:val="00350597"/>
    <w:rsid w:val="00394746"/>
    <w:rsid w:val="003A4D67"/>
    <w:rsid w:val="006F7543"/>
    <w:rsid w:val="007960BB"/>
    <w:rsid w:val="007A1A83"/>
    <w:rsid w:val="007B1E9E"/>
    <w:rsid w:val="0084646D"/>
    <w:rsid w:val="008D63C8"/>
    <w:rsid w:val="00931F11"/>
    <w:rsid w:val="009902C0"/>
    <w:rsid w:val="00A5571A"/>
    <w:rsid w:val="00AB4715"/>
    <w:rsid w:val="00DA05FB"/>
    <w:rsid w:val="00DC7578"/>
    <w:rsid w:val="00E25966"/>
    <w:rsid w:val="00E94E98"/>
    <w:rsid w:val="00E9634C"/>
    <w:rsid w:val="00F6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688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A1A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A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A83"/>
    <w:rPr>
      <w:color w:val="404040" w:themeColor="text1" w:themeTint="B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A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A83"/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8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83"/>
    <w:rPr>
      <w:rFonts w:ascii="Times New Roman" w:hAnsi="Times New Roman" w:cs="Times New Roman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iwang/Downloads/SOUP-2018-Registration-Invoice-for-one-tea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CE6C18A488EA4B8D4FFCC1E6DC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0193-66F9-DB4A-8518-980588FBD750}"/>
      </w:docPartPr>
      <w:docPartBody>
        <w:p w:rsidR="007E61D5" w:rsidRDefault="00886A8D">
          <w:pPr>
            <w:pStyle w:val="E8CE6C18A488EA4B8D4FFCC1E6DC036F"/>
          </w:pPr>
          <w:r>
            <w:t>[Date]</w:t>
          </w:r>
        </w:p>
      </w:docPartBody>
    </w:docPart>
    <w:docPart>
      <w:docPartPr>
        <w:name w:val="DE3BE710D1C70D498F35048849D5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E0EF-FD0E-2848-9FD3-8BD39E688ACE}"/>
      </w:docPartPr>
      <w:docPartBody>
        <w:p w:rsidR="007E61D5" w:rsidRDefault="00886A8D">
          <w:pPr>
            <w:pStyle w:val="DE3BE710D1C70D498F35048849D50103"/>
          </w:pPr>
          <w:r>
            <w:t>[Date]</w:t>
          </w:r>
        </w:p>
      </w:docPartBody>
    </w:docPart>
    <w:docPart>
      <w:docPartPr>
        <w:name w:val="FE013DD87BF22841A18D99E75ADA0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30DA-9012-4F40-82B1-953DCABABE7A}"/>
      </w:docPartPr>
      <w:docPartBody>
        <w:p w:rsidR="007E61D5" w:rsidRDefault="00886A8D">
          <w:pPr>
            <w:pStyle w:val="FE013DD87BF22841A18D99E75ADA0B7A"/>
          </w:pPr>
          <w:r w:rsidRPr="00394746">
            <w:rPr>
              <w:rFonts w:ascii="Roboto" w:hAnsi="Roboto" w:cs="Segoe UI"/>
              <w:color w:val="1F3864" w:themeColor="accent1" w:themeShade="80"/>
            </w:rPr>
            <w:t>[Name]</w:t>
          </w:r>
        </w:p>
      </w:docPartBody>
    </w:docPart>
    <w:docPart>
      <w:docPartPr>
        <w:name w:val="7E8CBDD0CD18C04284BA31680196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FC9E-56DA-FE44-BD39-F50BDA9F4027}"/>
      </w:docPartPr>
      <w:docPartBody>
        <w:p w:rsidR="007E61D5" w:rsidRDefault="00886A8D">
          <w:pPr>
            <w:pStyle w:val="7E8CBDD0CD18C04284BA31680196F105"/>
          </w:pPr>
          <w:r w:rsidRPr="00394746">
            <w:rPr>
              <w:rFonts w:ascii="Roboto" w:hAnsi="Roboto" w:cs="Segoe UI"/>
              <w:color w:val="1F3864" w:themeColor="accent1" w:themeShade="80"/>
            </w:rPr>
            <w:t>[School Name]</w:t>
          </w:r>
        </w:p>
      </w:docPartBody>
    </w:docPart>
    <w:docPart>
      <w:docPartPr>
        <w:name w:val="7B56F494E431094CB45DE5DB55E4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52ED-995B-0240-BC61-715FFA0A7C11}"/>
      </w:docPartPr>
      <w:docPartBody>
        <w:p w:rsidR="007E61D5" w:rsidRDefault="00886A8D">
          <w:pPr>
            <w:pStyle w:val="7B56F494E431094CB45DE5DB55E4F979"/>
          </w:pPr>
          <w:r w:rsidRPr="00394746">
            <w:rPr>
              <w:rFonts w:ascii="Roboto" w:hAnsi="Roboto" w:cs="Segoe UI"/>
              <w:color w:val="1F3864" w:themeColor="accent1" w:themeShade="80"/>
            </w:rPr>
            <w:t>[Street Address]</w:t>
          </w:r>
        </w:p>
      </w:docPartBody>
    </w:docPart>
    <w:docPart>
      <w:docPartPr>
        <w:name w:val="97177FFF291D664D966D6C84E5764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D9905-02B8-0B4D-A747-21DAF100F3E5}"/>
      </w:docPartPr>
      <w:docPartBody>
        <w:p w:rsidR="007E61D5" w:rsidRDefault="00886A8D">
          <w:pPr>
            <w:pStyle w:val="97177FFF291D664D966D6C84E576418C"/>
          </w:pPr>
          <w:r w:rsidRPr="00394746">
            <w:rPr>
              <w:rFonts w:ascii="Roboto" w:hAnsi="Roboto" w:cs="Segoe UI"/>
              <w:color w:val="1F3864" w:themeColor="accent1" w:themeShade="80"/>
            </w:rPr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8D"/>
    <w:rsid w:val="001C40FC"/>
    <w:rsid w:val="007E61D5"/>
    <w:rsid w:val="00886A8D"/>
    <w:rsid w:val="00F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6C18A488EA4B8D4FFCC1E6DC036F">
    <w:name w:val="E8CE6C18A488EA4B8D4FFCC1E6DC036F"/>
  </w:style>
  <w:style w:type="paragraph" w:customStyle="1" w:styleId="DE3BE710D1C70D498F35048849D50103">
    <w:name w:val="DE3BE710D1C70D498F35048849D50103"/>
  </w:style>
  <w:style w:type="paragraph" w:customStyle="1" w:styleId="FE013DD87BF22841A18D99E75ADA0B7A">
    <w:name w:val="FE013DD87BF22841A18D99E75ADA0B7A"/>
  </w:style>
  <w:style w:type="paragraph" w:customStyle="1" w:styleId="7E8CBDD0CD18C04284BA31680196F105">
    <w:name w:val="7E8CBDD0CD18C04284BA31680196F105"/>
  </w:style>
  <w:style w:type="paragraph" w:customStyle="1" w:styleId="7B56F494E431094CB45DE5DB55E4F979">
    <w:name w:val="7B56F494E431094CB45DE5DB55E4F979"/>
  </w:style>
  <w:style w:type="paragraph" w:customStyle="1" w:styleId="97177FFF291D664D966D6C84E576418C">
    <w:name w:val="97177FFF291D664D966D6C84E5764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D39BA-57B0-E04A-A66F-9773874C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SOUP-2018-Registration-Invoice-for-one-team.dotx</Template>
  <TotalTime>0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Wang</dc:creator>
  <cp:keywords/>
  <cp:lastModifiedBy>tmihaila@sas.upenn.edu</cp:lastModifiedBy>
  <cp:revision>2</cp:revision>
  <cp:lastPrinted>2017-09-19T21:17:00Z</cp:lastPrinted>
  <dcterms:created xsi:type="dcterms:W3CDTF">2017-09-19T21:29:00Z</dcterms:created>
  <dcterms:modified xsi:type="dcterms:W3CDTF">2017-09-19T21:29:00Z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